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aps/>
        </w:rPr>
        <w:alias w:val="Resume Name"/>
        <w:tag w:val="Resume Name"/>
        <w:id w:val="-104278397"/>
        <w:placeholder>
          <w:docPart w:val="685D6308CC2E43E6AEEB96BCB9E0411F"/>
        </w:placeholder>
        <w:docPartList>
          <w:docPartGallery w:val="Quick Parts"/>
          <w:docPartCategory w:val=" Resume Name"/>
        </w:docPartList>
      </w:sdtPr>
      <w:sdtEndPr>
        <w:rPr>
          <w:caps w:val="0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72"/>
              <w:szCs w:val="52"/>
            </w:rPr>
            <w:alias w:val="Address"/>
            <w:tag w:val=""/>
            <w:id w:val="539556739"/>
            <w:placeholder>
              <w:docPart w:val="69F8703AD0364C17A34E9CC3801EDEB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8832BA" w:rsidRDefault="0005084A" w:rsidP="0005084A">
              <w:pPr>
                <w:pStyle w:val="NoSpacing"/>
              </w:pPr>
              <w:r w:rsidRPr="0005084A">
                <w:rPr>
                  <w:rFonts w:asciiTheme="majorHAnsi" w:eastAsiaTheme="majorEastAsia" w:hAnsiTheme="majorHAnsi" w:cstheme="majorBidi"/>
                  <w:caps/>
                  <w:color w:val="000000" w:themeColor="text1"/>
                  <w:spacing w:val="-20"/>
                  <w:kern w:val="28"/>
                  <w:sz w:val="72"/>
                  <w:szCs w:val="52"/>
                </w:rPr>
                <w:t>WILBERT PIEDRA]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D89F4FAD8DB648009DAAB8EC7683D19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8832BA" w:rsidRDefault="0005084A">
              <w:pPr>
                <w:pStyle w:val="NoSpacing"/>
              </w:pPr>
              <w:r>
                <w:t>313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2193F42E63174FBAA483DDA09D42718F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p w:rsidR="008832BA" w:rsidRDefault="00FA00DE">
              <w:r>
                <w:rPr>
                  <w:rStyle w:val="PlaceholderText"/>
                  <w:color w:val="000000"/>
                </w:rPr>
                <w:t>[Type your website]</w:t>
              </w:r>
            </w:p>
          </w:sdtContent>
        </w:sdt>
        <w:p w:rsidR="008832BA" w:rsidRDefault="00FA00DE"/>
      </w:sdtContent>
    </w:sdt>
    <w:p w:rsidR="008832BA" w:rsidRDefault="00FA00DE">
      <w:pPr>
        <w:pStyle w:val="SectionHeading"/>
      </w:pPr>
      <w:r>
        <w:t>Objectives</w:t>
      </w:r>
    </w:p>
    <w:sdt>
      <w:sdtPr>
        <w:id w:val="1952284292"/>
        <w:placeholder>
          <w:docPart w:val="484EEDF3FF394CF4BF3FD547CECEA94A"/>
        </w:placeholder>
        <w:temporary/>
        <w:showingPlcHdr/>
      </w:sdtPr>
      <w:sdtEndPr/>
      <w:sdtContent>
        <w:p w:rsidR="008832BA" w:rsidRDefault="00FA00DE">
          <w:r>
            <w:t>[Type your objectives]</w:t>
          </w:r>
        </w:p>
      </w:sdtContent>
    </w:sdt>
    <w:p w:rsidR="008832BA" w:rsidRDefault="00FA00DE">
      <w:pPr>
        <w:pStyle w:val="SectionHeading"/>
      </w:pPr>
      <w:r>
        <w:t>Education</w:t>
      </w:r>
    </w:p>
    <w:sdt>
      <w:sdtPr>
        <w:id w:val="1655876931"/>
        <w:placeholder>
          <w:docPart w:val="3650B11CE17048A39247C4C0FBB7B862"/>
        </w:placeholder>
        <w:temporary/>
        <w:showingPlcHdr/>
      </w:sdtPr>
      <w:sdtEndPr/>
      <w:sdtContent>
        <w:p w:rsidR="008832BA" w:rsidRDefault="00FA00DE">
          <w:pPr>
            <w:pStyle w:val="Subsection"/>
          </w:pPr>
          <w:r>
            <w:t>[Type your school name]</w:t>
          </w:r>
        </w:p>
      </w:sdtContent>
    </w:sdt>
    <w:p w:rsidR="008832BA" w:rsidRDefault="00FA00DE">
      <w:pPr>
        <w:rPr>
          <w:rStyle w:val="IntenseEmphasis"/>
        </w:rPr>
      </w:pPr>
      <w:sdt>
        <w:sdtPr>
          <w:rPr>
            <w:b/>
            <w:bCs/>
            <w:i/>
            <w:iCs/>
            <w:color w:val="D1282E" w:themeColor="text2"/>
          </w:rPr>
          <w:id w:val="1212621749"/>
          <w:placeholder>
            <w:docPart w:val="F64E85B3B59D40EE8323CD7F1760DA6E"/>
          </w:placeholder>
          <w:temporary/>
          <w:showingPlcHdr/>
        </w:sdtPr>
        <w:sdtEndPr/>
        <w:sdtContent>
          <w:r>
            <w:t>[Type the completion date]</w:t>
          </w:r>
        </w:sdtContent>
      </w:sdt>
      <w:r>
        <w:t xml:space="preserve">  </w:t>
      </w:r>
      <w:sdt>
        <w:sdtPr>
          <w:id w:val="-1988312284"/>
          <w:placeholder>
            <w:docPart w:val="0789C3210F8B437B843A26F513F9CB71"/>
          </w:placeholder>
          <w:temporary/>
          <w:showingPlcHdr/>
        </w:sdtPr>
        <w:sdtEndPr>
          <w:rPr>
            <w:rStyle w:val="IntenseEmphasis"/>
            <w:b/>
            <w:bCs/>
            <w:i/>
            <w:iCs/>
            <w:color w:val="D1282E" w:themeColor="text2"/>
          </w:rPr>
        </w:sdtEndPr>
        <w:sdtContent>
          <w:r>
            <w:rPr>
              <w:rStyle w:val="IntenseEmphasis"/>
            </w:rPr>
            <w:t>[Type the degree]</w:t>
          </w:r>
        </w:sdtContent>
      </w:sdt>
    </w:p>
    <w:sdt>
      <w:sdtPr>
        <w:id w:val="208384134"/>
        <w:placeholder>
          <w:docPart w:val="A2D38FB017B046CCB26363D6ECE34BB5"/>
        </w:placeholder>
        <w:temporary/>
        <w:showingPlcHdr/>
        <w:text/>
      </w:sdtPr>
      <w:sdtEndPr/>
      <w:sdtContent>
        <w:p w:rsidR="008832BA" w:rsidRDefault="00FA00DE">
          <w:pPr>
            <w:pStyle w:val="ListParagraph"/>
            <w:numPr>
              <w:ilvl w:val="0"/>
              <w:numId w:val="4"/>
            </w:numPr>
            <w:ind w:hanging="288"/>
          </w:pPr>
          <w:r>
            <w:t>[Type list of accomplishments]</w:t>
          </w:r>
        </w:p>
      </w:sdtContent>
    </w:sdt>
    <w:p w:rsidR="008832BA" w:rsidRDefault="00FA00DE">
      <w:pPr>
        <w:pStyle w:val="SectionHeading"/>
      </w:pPr>
      <w:r>
        <w:t>Experience</w:t>
      </w:r>
    </w:p>
    <w:p w:rsidR="008832BA" w:rsidRDefault="00FA00DE">
      <w:pPr>
        <w:pStyle w:val="Subsection"/>
        <w:rPr>
          <w:vanish/>
          <w:specVanish/>
        </w:rPr>
      </w:pPr>
      <w:sdt>
        <w:sdtPr>
          <w:id w:val="-605802410"/>
          <w:placeholder>
            <w:docPart w:val="3BD291CDE88148DC91FB3639A6403D20"/>
          </w:placeholder>
          <w:temporary/>
          <w:showingPlcHdr/>
        </w:sdtPr>
        <w:sdtEndPr/>
        <w:sdtContent>
          <w:r>
            <w:t>[Type the company name]</w:t>
          </w:r>
        </w:sdtContent>
      </w:sdt>
    </w:p>
    <w:p w:rsidR="008832BA" w:rsidRDefault="00FA00DE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sdt>
        <w:sdtPr>
          <w:rPr>
            <w:rFonts w:asciiTheme="majorHAnsi" w:eastAsiaTheme="majorEastAsia" w:hAnsiTheme="majorHAnsi" w:cstheme="majorBidi"/>
            <w:color w:val="7A7A7A" w:themeColor="accent1"/>
            <w:sz w:val="26"/>
            <w:szCs w:val="26"/>
          </w:rPr>
          <w:id w:val="-1663929623"/>
          <w:placeholder>
            <w:docPart w:val="64F080C221DE4E1A950B29C2932B2E67"/>
          </w:placeholder>
          <w:temporary/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</w:rPr>
            <w:t>[Type the company address]</w:t>
          </w:r>
        </w:sdtContent>
      </w:sdt>
    </w:p>
    <w:p w:rsidR="008832BA" w:rsidRDefault="00FA00DE">
      <w:pPr>
        <w:rPr>
          <w:rStyle w:val="Emphasis"/>
        </w:rPr>
      </w:pPr>
      <w:sdt>
        <w:sdtPr>
          <w:rPr>
            <w:rStyle w:val="IntenseEmphasis"/>
          </w:rPr>
          <w:id w:val="-1445996020"/>
          <w:placeholder>
            <w:docPart w:val="327A9267ACE54D62977EB37BBA782AA2"/>
          </w:placeholder>
          <w:temporary/>
          <w:showingPlcHdr/>
        </w:sdtPr>
        <w:sdtEndPr>
          <w:rPr>
            <w:rStyle w:val="IntenseEmphasis"/>
          </w:rPr>
        </w:sdtEndPr>
        <w:sdtContent>
          <w:r>
            <w:rPr>
              <w:rStyle w:val="IntenseEmphasis"/>
            </w:rPr>
            <w:t>[Type your job title]</w:t>
          </w:r>
        </w:sdtContent>
      </w:sdt>
      <w:r>
        <w:rPr>
          <w:rStyle w:val="IntenseEmphasis"/>
        </w:rPr>
        <w:t xml:space="preserve"> </w:t>
      </w:r>
      <w:sdt>
        <w:sdtPr>
          <w:rPr>
            <w:rStyle w:val="Emphasis"/>
          </w:rPr>
          <w:id w:val="1853759523"/>
          <w:placeholder>
            <w:docPart w:val="C24CEE530DCA44C9A1E3D8C089F9033E"/>
          </w:placeholder>
          <w:temporary/>
          <w:showingPlcHdr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[Type the start date]</w:t>
          </w:r>
        </w:sdtContent>
      </w:sdt>
      <w:r>
        <w:rPr>
          <w:rStyle w:val="Emphasis"/>
        </w:rPr>
        <w:t xml:space="preserve"> – </w:t>
      </w:r>
      <w:sdt>
        <w:sdtPr>
          <w:rPr>
            <w:rStyle w:val="Emphasis"/>
          </w:rPr>
          <w:id w:val="682789267"/>
          <w:placeholder>
            <w:docPart w:val="CD98BFDF66AF4D0F8B835F802D1024AC"/>
          </w:placeholder>
          <w:temporary/>
          <w:showingPlcHdr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[Type the end date]</w:t>
          </w:r>
        </w:sdtContent>
      </w:sdt>
    </w:p>
    <w:sdt>
      <w:sdtPr>
        <w:id w:val="685182028"/>
        <w:placeholder>
          <w:docPart w:val="3114F5AFE29C48838E55423A4E5FEB9E"/>
        </w:placeholder>
        <w:temporary/>
        <w:showingPlcHdr/>
      </w:sdtPr>
      <w:sdtEndPr/>
      <w:sdtContent>
        <w:p w:rsidR="008832BA" w:rsidRDefault="00FA00DE">
          <w:r>
            <w:t>[Type job responsibilities]</w:t>
          </w:r>
        </w:p>
      </w:sdtContent>
    </w:sdt>
    <w:p w:rsidR="008832BA" w:rsidRDefault="00FA00DE">
      <w:pPr>
        <w:pStyle w:val="SectionHeading"/>
      </w:pPr>
      <w:r>
        <w:t>Skills</w:t>
      </w:r>
    </w:p>
    <w:sdt>
      <w:sdtPr>
        <w:id w:val="1021907778"/>
        <w:placeholder>
          <w:docPart w:val="53E1DD340CB147F79CDB12CC5EA4B223"/>
        </w:placeholder>
        <w:temporary/>
        <w:showingPlcHdr/>
      </w:sdtPr>
      <w:sdtEndPr/>
      <w:sdtContent>
        <w:p w:rsidR="008832BA" w:rsidRDefault="00FA00DE">
          <w:pPr>
            <w:pStyle w:val="ListParagraph"/>
            <w:numPr>
              <w:ilvl w:val="0"/>
              <w:numId w:val="4"/>
            </w:numPr>
            <w:ind w:hanging="288"/>
          </w:pPr>
          <w:r>
            <w:t>[Type list of skills]</w:t>
          </w:r>
        </w:p>
      </w:sdtContent>
    </w:sdt>
    <w:p w:rsidR="008832BA" w:rsidRDefault="008832BA">
      <w:pPr>
        <w:spacing w:line="276" w:lineRule="auto"/>
      </w:pPr>
    </w:p>
    <w:sectPr w:rsidR="008832BA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DE" w:rsidRDefault="00FA00DE">
      <w:pPr>
        <w:spacing w:after="0" w:line="240" w:lineRule="auto"/>
      </w:pPr>
      <w:r>
        <w:separator/>
      </w:r>
    </w:p>
  </w:endnote>
  <w:endnote w:type="continuationSeparator" w:id="0">
    <w:p w:rsidR="00FA00DE" w:rsidRDefault="00FA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2BA" w:rsidRDefault="00FA00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8832BA" w:rsidRDefault="00FA00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832BA" w:rsidRDefault="00FA00DE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8832BA" w:rsidRDefault="00FA00DE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DE" w:rsidRDefault="00FA00DE">
      <w:pPr>
        <w:spacing w:after="0" w:line="240" w:lineRule="auto"/>
      </w:pPr>
      <w:r>
        <w:separator/>
      </w:r>
    </w:p>
  </w:footnote>
  <w:footnote w:type="continuationSeparator" w:id="0">
    <w:p w:rsidR="00FA00DE" w:rsidRDefault="00FA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2BA" w:rsidRDefault="00FA00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8832BA" w:rsidRDefault="00883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4A"/>
    <w:rsid w:val="0005084A"/>
    <w:rsid w:val="006C2493"/>
    <w:rsid w:val="008832BA"/>
    <w:rsid w:val="00FA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ign\AppData\Roaming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5D6308CC2E43E6AEEB96BCB9E04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5293F-A078-49F0-A6BA-B15469EDFBC6}"/>
      </w:docPartPr>
      <w:docPartBody>
        <w:p w:rsidR="00000000" w:rsidRDefault="00FE0FC4">
          <w:pPr>
            <w:pStyle w:val="685D6308CC2E43E6AEEB96BCB9E0411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9F8703AD0364C17A34E9CC3801ED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5FDAC-5C4A-44EF-922C-D8A8A6F7F61C}"/>
      </w:docPartPr>
      <w:docPartBody>
        <w:p w:rsidR="00000000" w:rsidRDefault="00FE0FC4">
          <w:pPr>
            <w:pStyle w:val="69F8703AD0364C17A34E9CC3801EDEB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D89F4FAD8DB648009DAAB8EC7683D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4547-FD7D-4D76-8D56-6C4D5D780FB3}"/>
      </w:docPartPr>
      <w:docPartBody>
        <w:p w:rsidR="00000000" w:rsidRDefault="00FE0FC4">
          <w:pPr>
            <w:pStyle w:val="D89F4FAD8DB648009DAAB8EC7683D19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2193F42E63174FBAA483DDA09D427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6A7E2-6934-4602-B83F-F4BD96FADD70}"/>
      </w:docPartPr>
      <w:docPartBody>
        <w:p w:rsidR="00000000" w:rsidRDefault="00FE0FC4">
          <w:pPr>
            <w:pStyle w:val="2193F42E63174FBAA483DDA09D42718F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  <w:docPart>
      <w:docPartPr>
        <w:name w:val="484EEDF3FF394CF4BF3FD547CECE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285E2-A490-4072-8DFE-F5C700297773}"/>
      </w:docPartPr>
      <w:docPartBody>
        <w:p w:rsidR="00000000" w:rsidRDefault="00FE0FC4">
          <w:pPr>
            <w:pStyle w:val="484EEDF3FF394CF4BF3FD547CECEA94A"/>
          </w:pPr>
          <w:r>
            <w:t>[Type your objectives]</w:t>
          </w:r>
        </w:p>
      </w:docPartBody>
    </w:docPart>
    <w:docPart>
      <w:docPartPr>
        <w:name w:val="3650B11CE17048A39247C4C0FBB7B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96ED8-A571-42C4-A9E0-7ABB64D6306E}"/>
      </w:docPartPr>
      <w:docPartBody>
        <w:p w:rsidR="00000000" w:rsidRDefault="00FE0FC4">
          <w:pPr>
            <w:pStyle w:val="3650B11CE17048A39247C4C0FBB7B862"/>
          </w:pPr>
          <w:r>
            <w:t>[Type your school name]</w:t>
          </w:r>
        </w:p>
      </w:docPartBody>
    </w:docPart>
    <w:docPart>
      <w:docPartPr>
        <w:name w:val="F64E85B3B59D40EE8323CD7F1760D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5A8F1-99A4-49A2-81CD-C3B3169106C4}"/>
      </w:docPartPr>
      <w:docPartBody>
        <w:p w:rsidR="00000000" w:rsidRDefault="00FE0FC4">
          <w:pPr>
            <w:pStyle w:val="F64E85B3B59D40EE8323CD7F1760DA6E"/>
          </w:pPr>
          <w:r>
            <w:t>[Type the completion date]</w:t>
          </w:r>
        </w:p>
      </w:docPartBody>
    </w:docPart>
    <w:docPart>
      <w:docPartPr>
        <w:name w:val="0789C3210F8B437B843A26F513F9C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228B-2990-402D-9D80-0A206D8F8849}"/>
      </w:docPartPr>
      <w:docPartBody>
        <w:p w:rsidR="00000000" w:rsidRDefault="00FE0FC4">
          <w:pPr>
            <w:pStyle w:val="0789C3210F8B437B843A26F513F9CB71"/>
          </w:pPr>
          <w:r>
            <w:rPr>
              <w:rStyle w:val="IntenseEmphasis"/>
            </w:rPr>
            <w:t>[Type the degree]</w:t>
          </w:r>
        </w:p>
      </w:docPartBody>
    </w:docPart>
    <w:docPart>
      <w:docPartPr>
        <w:name w:val="A2D38FB017B046CCB26363D6ECE34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65698-7A4B-43E2-ADB6-5769E79399A7}"/>
      </w:docPartPr>
      <w:docPartBody>
        <w:p w:rsidR="00000000" w:rsidRDefault="00FE0FC4">
          <w:pPr>
            <w:pStyle w:val="A2D38FB017B046CCB26363D6ECE34BB5"/>
          </w:pPr>
          <w:r>
            <w:t>[Type list of accomplishments]</w:t>
          </w:r>
        </w:p>
      </w:docPartBody>
    </w:docPart>
    <w:docPart>
      <w:docPartPr>
        <w:name w:val="3BD291CDE88148DC91FB3639A6403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B92F0-7FE1-4654-8CAE-D2FF8F4769D5}"/>
      </w:docPartPr>
      <w:docPartBody>
        <w:p w:rsidR="00000000" w:rsidRDefault="00FE0FC4">
          <w:pPr>
            <w:pStyle w:val="3BD291CDE88148DC91FB3639A6403D20"/>
          </w:pPr>
          <w:r>
            <w:t>[Type the company name]</w:t>
          </w:r>
        </w:p>
      </w:docPartBody>
    </w:docPart>
    <w:docPart>
      <w:docPartPr>
        <w:name w:val="64F080C221DE4E1A950B29C2932B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4C7B-8E47-4749-BA3E-23CC457B8853}"/>
      </w:docPartPr>
      <w:docPartBody>
        <w:p w:rsidR="00000000" w:rsidRDefault="00FE0FC4">
          <w:pPr>
            <w:pStyle w:val="64F080C221DE4E1A950B29C2932B2E6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6"/>
              <w:szCs w:val="26"/>
            </w:rPr>
            <w:t>[Type the company address]</w:t>
          </w:r>
        </w:p>
      </w:docPartBody>
    </w:docPart>
    <w:docPart>
      <w:docPartPr>
        <w:name w:val="327A9267ACE54D62977EB37BBA782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379E4-0275-40A2-A37C-27F9FEB33835}"/>
      </w:docPartPr>
      <w:docPartBody>
        <w:p w:rsidR="00000000" w:rsidRDefault="00FE0FC4">
          <w:pPr>
            <w:pStyle w:val="327A9267ACE54D62977EB37BBA782AA2"/>
          </w:pPr>
          <w:r>
            <w:rPr>
              <w:rStyle w:val="IntenseEmphasis"/>
            </w:rPr>
            <w:t>[Type your job title]</w:t>
          </w:r>
        </w:p>
      </w:docPartBody>
    </w:docPart>
    <w:docPart>
      <w:docPartPr>
        <w:name w:val="C24CEE530DCA44C9A1E3D8C089F90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7E4EA-F103-469A-84A2-9BB46DF22ED5}"/>
      </w:docPartPr>
      <w:docPartBody>
        <w:p w:rsidR="00000000" w:rsidRDefault="00FE0FC4">
          <w:pPr>
            <w:pStyle w:val="C24CEE530DCA44C9A1E3D8C089F9033E"/>
          </w:pPr>
          <w:r>
            <w:rPr>
              <w:rStyle w:val="Emphasis"/>
            </w:rPr>
            <w:t>[Type the start date</w:t>
          </w:r>
          <w:r>
            <w:rPr>
              <w:rStyle w:val="Emphasis"/>
            </w:rPr>
            <w:t>]</w:t>
          </w:r>
        </w:p>
      </w:docPartBody>
    </w:docPart>
    <w:docPart>
      <w:docPartPr>
        <w:name w:val="CD98BFDF66AF4D0F8B835F802D102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919CC-F26F-40F0-953C-914551D3BCB0}"/>
      </w:docPartPr>
      <w:docPartBody>
        <w:p w:rsidR="00000000" w:rsidRDefault="00FE0FC4">
          <w:pPr>
            <w:pStyle w:val="CD98BFDF66AF4D0F8B835F802D1024AC"/>
          </w:pPr>
          <w:r>
            <w:rPr>
              <w:rStyle w:val="Emphasis"/>
            </w:rPr>
            <w:t>[Type the end date]</w:t>
          </w:r>
        </w:p>
      </w:docPartBody>
    </w:docPart>
    <w:docPart>
      <w:docPartPr>
        <w:name w:val="3114F5AFE29C48838E55423A4E5FE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5F7-F866-494A-8E31-3422780067D1}"/>
      </w:docPartPr>
      <w:docPartBody>
        <w:p w:rsidR="00000000" w:rsidRDefault="00FE0FC4">
          <w:pPr>
            <w:pStyle w:val="3114F5AFE29C48838E55423A4E5FEB9E"/>
          </w:pPr>
          <w:r>
            <w:t>[Type job responsibilities]</w:t>
          </w:r>
        </w:p>
      </w:docPartBody>
    </w:docPart>
    <w:docPart>
      <w:docPartPr>
        <w:name w:val="53E1DD340CB147F79CDB12CC5EA4B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7AD0-F67C-4824-B2B6-561DF658247F}"/>
      </w:docPartPr>
      <w:docPartBody>
        <w:p w:rsidR="00000000" w:rsidRDefault="00FE0FC4">
          <w:pPr>
            <w:pStyle w:val="53E1DD340CB147F79CDB12CC5EA4B223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C4"/>
    <w:rsid w:val="00F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85D6308CC2E43E6AEEB96BCB9E0411F">
    <w:name w:val="685D6308CC2E43E6AEEB96BCB9E0411F"/>
  </w:style>
  <w:style w:type="paragraph" w:customStyle="1" w:styleId="E612988C7B0548A796F97830B39C21FF">
    <w:name w:val="E612988C7B0548A796F97830B39C21FF"/>
  </w:style>
  <w:style w:type="paragraph" w:customStyle="1" w:styleId="5DE7D845693F4E73BBF7DA10904D81BF">
    <w:name w:val="5DE7D845693F4E73BBF7DA10904D81BF"/>
  </w:style>
  <w:style w:type="paragraph" w:customStyle="1" w:styleId="69F8703AD0364C17A34E9CC3801EDEB3">
    <w:name w:val="69F8703AD0364C17A34E9CC3801EDEB3"/>
  </w:style>
  <w:style w:type="paragraph" w:customStyle="1" w:styleId="D89F4FAD8DB648009DAAB8EC7683D198">
    <w:name w:val="D89F4FAD8DB648009DAAB8EC7683D198"/>
  </w:style>
  <w:style w:type="paragraph" w:customStyle="1" w:styleId="2193F42E63174FBAA483DDA09D42718F">
    <w:name w:val="2193F42E63174FBAA483DDA09D42718F"/>
  </w:style>
  <w:style w:type="paragraph" w:customStyle="1" w:styleId="484EEDF3FF394CF4BF3FD547CECEA94A">
    <w:name w:val="484EEDF3FF394CF4BF3FD547CECEA94A"/>
  </w:style>
  <w:style w:type="paragraph" w:customStyle="1" w:styleId="3650B11CE17048A39247C4C0FBB7B862">
    <w:name w:val="3650B11CE17048A39247C4C0FBB7B862"/>
  </w:style>
  <w:style w:type="paragraph" w:customStyle="1" w:styleId="F64E85B3B59D40EE8323CD7F1760DA6E">
    <w:name w:val="F64E85B3B59D40EE8323CD7F1760DA6E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0789C3210F8B437B843A26F513F9CB71">
    <w:name w:val="0789C3210F8B437B843A26F513F9CB71"/>
  </w:style>
  <w:style w:type="paragraph" w:customStyle="1" w:styleId="A2D38FB017B046CCB26363D6ECE34BB5">
    <w:name w:val="A2D38FB017B046CCB26363D6ECE34BB5"/>
  </w:style>
  <w:style w:type="paragraph" w:customStyle="1" w:styleId="3BD291CDE88148DC91FB3639A6403D20">
    <w:name w:val="3BD291CDE88148DC91FB3639A6403D20"/>
  </w:style>
  <w:style w:type="paragraph" w:customStyle="1" w:styleId="64F080C221DE4E1A950B29C2932B2E67">
    <w:name w:val="64F080C221DE4E1A950B29C2932B2E67"/>
  </w:style>
  <w:style w:type="paragraph" w:customStyle="1" w:styleId="327A9267ACE54D62977EB37BBA782AA2">
    <w:name w:val="327A9267ACE54D62977EB37BBA782AA2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C24CEE530DCA44C9A1E3D8C089F9033E">
    <w:name w:val="C24CEE530DCA44C9A1E3D8C089F9033E"/>
  </w:style>
  <w:style w:type="paragraph" w:customStyle="1" w:styleId="CD98BFDF66AF4D0F8B835F802D1024AC">
    <w:name w:val="CD98BFDF66AF4D0F8B835F802D1024AC"/>
  </w:style>
  <w:style w:type="paragraph" w:customStyle="1" w:styleId="3114F5AFE29C48838E55423A4E5FEB9E">
    <w:name w:val="3114F5AFE29C48838E55423A4E5FEB9E"/>
  </w:style>
  <w:style w:type="paragraph" w:customStyle="1" w:styleId="53E1DD340CB147F79CDB12CC5EA4B223">
    <w:name w:val="53E1DD340CB147F79CDB12CC5EA4B2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85D6308CC2E43E6AEEB96BCB9E0411F">
    <w:name w:val="685D6308CC2E43E6AEEB96BCB9E0411F"/>
  </w:style>
  <w:style w:type="paragraph" w:customStyle="1" w:styleId="E612988C7B0548A796F97830B39C21FF">
    <w:name w:val="E612988C7B0548A796F97830B39C21FF"/>
  </w:style>
  <w:style w:type="paragraph" w:customStyle="1" w:styleId="5DE7D845693F4E73BBF7DA10904D81BF">
    <w:name w:val="5DE7D845693F4E73BBF7DA10904D81BF"/>
  </w:style>
  <w:style w:type="paragraph" w:customStyle="1" w:styleId="69F8703AD0364C17A34E9CC3801EDEB3">
    <w:name w:val="69F8703AD0364C17A34E9CC3801EDEB3"/>
  </w:style>
  <w:style w:type="paragraph" w:customStyle="1" w:styleId="D89F4FAD8DB648009DAAB8EC7683D198">
    <w:name w:val="D89F4FAD8DB648009DAAB8EC7683D198"/>
  </w:style>
  <w:style w:type="paragraph" w:customStyle="1" w:styleId="2193F42E63174FBAA483DDA09D42718F">
    <w:name w:val="2193F42E63174FBAA483DDA09D42718F"/>
  </w:style>
  <w:style w:type="paragraph" w:customStyle="1" w:styleId="484EEDF3FF394CF4BF3FD547CECEA94A">
    <w:name w:val="484EEDF3FF394CF4BF3FD547CECEA94A"/>
  </w:style>
  <w:style w:type="paragraph" w:customStyle="1" w:styleId="3650B11CE17048A39247C4C0FBB7B862">
    <w:name w:val="3650B11CE17048A39247C4C0FBB7B862"/>
  </w:style>
  <w:style w:type="paragraph" w:customStyle="1" w:styleId="F64E85B3B59D40EE8323CD7F1760DA6E">
    <w:name w:val="F64E85B3B59D40EE8323CD7F1760DA6E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0789C3210F8B437B843A26F513F9CB71">
    <w:name w:val="0789C3210F8B437B843A26F513F9CB71"/>
  </w:style>
  <w:style w:type="paragraph" w:customStyle="1" w:styleId="A2D38FB017B046CCB26363D6ECE34BB5">
    <w:name w:val="A2D38FB017B046CCB26363D6ECE34BB5"/>
  </w:style>
  <w:style w:type="paragraph" w:customStyle="1" w:styleId="3BD291CDE88148DC91FB3639A6403D20">
    <w:name w:val="3BD291CDE88148DC91FB3639A6403D20"/>
  </w:style>
  <w:style w:type="paragraph" w:customStyle="1" w:styleId="64F080C221DE4E1A950B29C2932B2E67">
    <w:name w:val="64F080C221DE4E1A950B29C2932B2E67"/>
  </w:style>
  <w:style w:type="paragraph" w:customStyle="1" w:styleId="327A9267ACE54D62977EB37BBA782AA2">
    <w:name w:val="327A9267ACE54D62977EB37BBA782AA2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C24CEE530DCA44C9A1E3D8C089F9033E">
    <w:name w:val="C24CEE530DCA44C9A1E3D8C089F9033E"/>
  </w:style>
  <w:style w:type="paragraph" w:customStyle="1" w:styleId="CD98BFDF66AF4D0F8B835F802D1024AC">
    <w:name w:val="CD98BFDF66AF4D0F8B835F802D1024AC"/>
  </w:style>
  <w:style w:type="paragraph" w:customStyle="1" w:styleId="3114F5AFE29C48838E55423A4E5FEB9E">
    <w:name w:val="3114F5AFE29C48838E55423A4E5FEB9E"/>
  </w:style>
  <w:style w:type="paragraph" w:customStyle="1" w:styleId="53E1DD340CB147F79CDB12CC5EA4B223">
    <w:name w:val="53E1DD340CB147F79CDB12CC5EA4B2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WILBERT PIEDRA]</CompanyAddress>
  <CompanyPhone>313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5715526-CECD-4970-84BC-BD520E10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wilbert</dc:title>
  <dc:creator>wilbert piedra</dc:creator>
  <cp:lastModifiedBy>Design Student</cp:lastModifiedBy>
  <cp:revision>1</cp:revision>
  <dcterms:created xsi:type="dcterms:W3CDTF">2016-09-22T14:22:00Z</dcterms:created>
  <dcterms:modified xsi:type="dcterms:W3CDTF">2016-09-22T14:57:00Z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